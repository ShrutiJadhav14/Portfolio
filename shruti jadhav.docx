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B35A6C" w14:paraId="55D2BD28" w14:textId="77777777" w:rsidTr="00B35A6C">
        <w:trPr>
          <w:trHeight w:val="3045"/>
        </w:trPr>
        <w:tc>
          <w:tcPr>
            <w:tcW w:w="3600" w:type="dxa"/>
            <w:vAlign w:val="bottom"/>
          </w:tcPr>
          <w:p w14:paraId="1EA5938C" w14:textId="6541DC7A" w:rsidR="001B2ABD" w:rsidRPr="00B35A6C" w:rsidRDefault="00F72BAE" w:rsidP="001B2ABD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</w:rPr>
            </w:pPr>
            <w:r w:rsidRPr="00B35A6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AB42983" wp14:editId="5CA93D5C">
                  <wp:extent cx="2139950" cy="27057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705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11A11F6" w14:textId="77777777" w:rsidR="001B2ABD" w:rsidRPr="00B35A6C" w:rsidRDefault="001B2ABD" w:rsidP="000C45FF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  <w:vAlign w:val="bottom"/>
          </w:tcPr>
          <w:p w14:paraId="702FFBBB" w14:textId="02202CC0" w:rsidR="001B2ABD" w:rsidRPr="00B35A6C" w:rsidRDefault="004B4656" w:rsidP="001B2ABD">
            <w:pPr>
              <w:pStyle w:val="Title"/>
              <w:rPr>
                <w:rFonts w:ascii="Times New Roman" w:hAnsi="Times New Roman" w:cs="Times New Roman"/>
                <w:b/>
                <w:bCs/>
              </w:rPr>
            </w:pPr>
            <w:r w:rsidRPr="00B35A6C">
              <w:rPr>
                <w:rFonts w:ascii="Times New Roman" w:hAnsi="Times New Roman" w:cs="Times New Roman"/>
                <w:b/>
                <w:bCs/>
              </w:rPr>
              <w:t>shruti jadhav</w:t>
            </w:r>
          </w:p>
          <w:p w14:paraId="7BD92E50" w14:textId="743DDE34" w:rsidR="001B2ABD" w:rsidRPr="00B35A6C" w:rsidRDefault="004B4656" w:rsidP="001B2ABD">
            <w:pPr>
              <w:pStyle w:val="Subtitle"/>
              <w:rPr>
                <w:rFonts w:ascii="Times New Roman" w:hAnsi="Times New Roman" w:cs="Times New Roman"/>
              </w:rPr>
            </w:pPr>
            <w:r w:rsidRPr="00B35A6C">
              <w:rPr>
                <w:rFonts w:ascii="Times New Roman" w:hAnsi="Times New Roman" w:cs="Times New Roman"/>
                <w:w w:val="54"/>
              </w:rPr>
              <w:t>Front end web develope</w:t>
            </w:r>
            <w:r w:rsidRPr="00B35A6C">
              <w:rPr>
                <w:rFonts w:ascii="Times New Roman" w:hAnsi="Times New Roman" w:cs="Times New Roman"/>
                <w:spacing w:val="20"/>
                <w:w w:val="54"/>
              </w:rPr>
              <w:t>r</w:t>
            </w:r>
          </w:p>
        </w:tc>
      </w:tr>
      <w:tr w:rsidR="001B2ABD" w:rsidRPr="00B35A6C" w14:paraId="58DE5B2F" w14:textId="77777777" w:rsidTr="00B35A6C">
        <w:trPr>
          <w:trHeight w:val="9270"/>
        </w:trPr>
        <w:tc>
          <w:tcPr>
            <w:tcW w:w="3600" w:type="dxa"/>
          </w:tcPr>
          <w:sdt>
            <w:sdtPr>
              <w:rPr>
                <w:rFonts w:ascii="Times New Roman" w:hAnsi="Times New Roman" w:cs="Times New Roman"/>
              </w:rPr>
              <w:id w:val="-1711873194"/>
              <w:placeholder>
                <w:docPart w:val="0BBE0994FB494C10835C93BB122EA072"/>
              </w:placeholder>
              <w:temporary/>
              <w:showingPlcHdr/>
              <w15:appearance w15:val="hidden"/>
            </w:sdtPr>
            <w:sdtEndPr/>
            <w:sdtContent>
              <w:p w14:paraId="10AF7862" w14:textId="77777777" w:rsidR="001B2ABD" w:rsidRPr="00B35A6C" w:rsidRDefault="00036450" w:rsidP="00036450">
                <w:pPr>
                  <w:pStyle w:val="Heading3"/>
                  <w:rPr>
                    <w:rFonts w:ascii="Times New Roman" w:hAnsi="Times New Roman" w:cs="Times New Roman"/>
                  </w:rPr>
                </w:pPr>
                <w:r w:rsidRPr="00B35A6C">
                  <w:rPr>
                    <w:rFonts w:ascii="Times New Roman" w:hAnsi="Times New Roman" w:cs="Times New Roman"/>
                  </w:rPr>
                  <w:t>Profile</w:t>
                </w:r>
              </w:p>
            </w:sdtContent>
          </w:sdt>
          <w:p w14:paraId="5034621F" w14:textId="774C6C0F" w:rsidR="00036450" w:rsidRPr="00B35A6C" w:rsidRDefault="004B4656" w:rsidP="009260CD">
            <w:pPr>
              <w:rPr>
                <w:rFonts w:ascii="Times New Roman" w:hAnsi="Times New Roman" w:cs="Times New Roman"/>
                <w:sz w:val="10"/>
                <w:szCs w:val="14"/>
              </w:rPr>
            </w:pPr>
            <w:r w:rsidRPr="00B35A6C">
              <w:rPr>
                <w:rFonts w:ascii="Times New Roman" w:hAnsi="Times New Roman" w:cs="Times New Roman"/>
                <w:color w:val="1E2532"/>
                <w:sz w:val="20"/>
                <w:szCs w:val="20"/>
                <w:shd w:val="clear" w:color="auto" w:fill="EFF2F9"/>
              </w:rPr>
              <w:t xml:space="preserve">Knowledgeable in user interface, </w:t>
            </w:r>
            <w:r w:rsidRPr="00B35A6C">
              <w:rPr>
                <w:rFonts w:ascii="Times New Roman" w:hAnsi="Times New Roman" w:cs="Times New Roman"/>
                <w:color w:val="1E2532"/>
                <w:szCs w:val="18"/>
                <w:shd w:val="clear" w:color="auto" w:fill="EFF2F9"/>
              </w:rPr>
              <w:t xml:space="preserve">testing, and debugging processes. Proficient in an assortment of technologies, including </w:t>
            </w:r>
            <w:proofErr w:type="spellStart"/>
            <w:proofErr w:type="gramStart"/>
            <w:r w:rsidRPr="00B35A6C">
              <w:rPr>
                <w:rFonts w:ascii="Times New Roman" w:hAnsi="Times New Roman" w:cs="Times New Roman"/>
                <w:color w:val="1E2532"/>
                <w:szCs w:val="18"/>
                <w:shd w:val="clear" w:color="auto" w:fill="EFF2F9"/>
              </w:rPr>
              <w:t>HTML,CSS</w:t>
            </w:r>
            <w:proofErr w:type="gramEnd"/>
            <w:r w:rsidRPr="00B35A6C">
              <w:rPr>
                <w:rFonts w:ascii="Times New Roman" w:hAnsi="Times New Roman" w:cs="Times New Roman"/>
                <w:color w:val="1E2532"/>
                <w:szCs w:val="18"/>
                <w:shd w:val="clear" w:color="auto" w:fill="EFF2F9"/>
              </w:rPr>
              <w:t>,PHP,java-script,Java</w:t>
            </w:r>
            <w:proofErr w:type="spellEnd"/>
            <w:r w:rsidRPr="00B35A6C">
              <w:rPr>
                <w:rFonts w:ascii="Times New Roman" w:hAnsi="Times New Roman" w:cs="Times New Roman"/>
                <w:color w:val="1E2532"/>
                <w:szCs w:val="18"/>
                <w:shd w:val="clear" w:color="auto" w:fill="EFF2F9"/>
              </w:rPr>
              <w:t xml:space="preserve">, ASP.NET,, and Microsoft SQL Server. Able to effectively self-manage during independent projects, as well as collaborate in a team </w:t>
            </w:r>
            <w:proofErr w:type="gramStart"/>
            <w:r w:rsidRPr="00B35A6C">
              <w:rPr>
                <w:rFonts w:ascii="Times New Roman" w:hAnsi="Times New Roman" w:cs="Times New Roman"/>
                <w:color w:val="1E2532"/>
                <w:szCs w:val="18"/>
                <w:shd w:val="clear" w:color="auto" w:fill="EFF2F9"/>
              </w:rPr>
              <w:t>setting .</w:t>
            </w:r>
            <w:proofErr w:type="gramEnd"/>
            <w:r w:rsidRPr="00B35A6C">
              <w:rPr>
                <w:rFonts w:ascii="Times New Roman" w:hAnsi="Times New Roman" w:cs="Times New Roman"/>
                <w:color w:val="1E2532"/>
                <w:szCs w:val="18"/>
                <w:shd w:val="clear" w:color="auto" w:fill="EFF2F9"/>
              </w:rPr>
              <w:t xml:space="preserve"> achieved spoken tutorial certificates. develop a well projects in PHP </w:t>
            </w:r>
          </w:p>
          <w:p w14:paraId="04A531FB" w14:textId="77777777" w:rsidR="00036450" w:rsidRPr="00B35A6C" w:rsidRDefault="00036450" w:rsidP="00036450">
            <w:pPr>
              <w:rPr>
                <w:rFonts w:ascii="Times New Roman" w:hAnsi="Times New Roman" w:cs="Times New Roman"/>
              </w:rPr>
            </w:pPr>
          </w:p>
          <w:sdt>
            <w:sdtPr>
              <w:rPr>
                <w:rFonts w:ascii="Times New Roman" w:hAnsi="Times New Roman" w:cs="Times New Roman"/>
              </w:rPr>
              <w:id w:val="-1954003311"/>
              <w:placeholder>
                <w:docPart w:val="F328AA33DF22411DB19357EDBA248A57"/>
              </w:placeholder>
              <w:temporary/>
              <w:showingPlcHdr/>
              <w15:appearance w15:val="hidden"/>
            </w:sdtPr>
            <w:sdtEndPr/>
            <w:sdtContent>
              <w:p w14:paraId="507B212E" w14:textId="77777777" w:rsidR="00036450" w:rsidRPr="00B35A6C" w:rsidRDefault="00CB0055" w:rsidP="00CB0055">
                <w:pPr>
                  <w:pStyle w:val="Heading3"/>
                  <w:rPr>
                    <w:rFonts w:ascii="Times New Roman" w:hAnsi="Times New Roman" w:cs="Times New Roman"/>
                  </w:rPr>
                </w:pPr>
                <w:r w:rsidRPr="00B35A6C">
                  <w:rPr>
                    <w:rFonts w:ascii="Times New Roman" w:hAnsi="Times New Roman" w:cs="Times New Roman"/>
                  </w:rPr>
                  <w:t>Contact</w:t>
                </w:r>
              </w:p>
            </w:sdtContent>
          </w:sdt>
          <w:sdt>
            <w:sdtPr>
              <w:rPr>
                <w:rFonts w:ascii="Times New Roman" w:hAnsi="Times New Roman" w:cs="Times New Roman"/>
              </w:rPr>
              <w:id w:val="1111563247"/>
              <w:placeholder>
                <w:docPart w:val="6EAA793B37B14D6C85E5164A2544ABB8"/>
              </w:placeholder>
              <w:temporary/>
              <w:showingPlcHdr/>
              <w15:appearance w15:val="hidden"/>
            </w:sdtPr>
            <w:sdtEndPr/>
            <w:sdtContent>
              <w:p w14:paraId="1EB4C7FE" w14:textId="77777777" w:rsidR="004D3011" w:rsidRPr="00B35A6C" w:rsidRDefault="004D3011" w:rsidP="004D3011">
                <w:pPr>
                  <w:rPr>
                    <w:rFonts w:ascii="Times New Roman" w:hAnsi="Times New Roman" w:cs="Times New Roman"/>
                  </w:rPr>
                </w:pPr>
                <w:r w:rsidRPr="00B35A6C">
                  <w:rPr>
                    <w:rFonts w:ascii="Times New Roman" w:hAnsi="Times New Roman" w:cs="Times New Roman"/>
                  </w:rPr>
                  <w:t>PHONE:</w:t>
                </w:r>
              </w:p>
            </w:sdtContent>
          </w:sdt>
          <w:p w14:paraId="18690C6E" w14:textId="5CA58665" w:rsidR="004D3011" w:rsidRPr="00B35A6C" w:rsidRDefault="004B4656" w:rsidP="004D3011">
            <w:pPr>
              <w:rPr>
                <w:rFonts w:ascii="Times New Roman" w:hAnsi="Times New Roman" w:cs="Times New Roman"/>
              </w:rPr>
            </w:pPr>
            <w:r w:rsidRPr="00B35A6C">
              <w:rPr>
                <w:rFonts w:ascii="Times New Roman" w:hAnsi="Times New Roman" w:cs="Times New Roman"/>
              </w:rPr>
              <w:t>9326116058</w:t>
            </w:r>
          </w:p>
          <w:p w14:paraId="3D8E8516" w14:textId="77777777" w:rsidR="004D3011" w:rsidRPr="00B35A6C" w:rsidRDefault="004D3011" w:rsidP="004D3011">
            <w:pPr>
              <w:rPr>
                <w:rFonts w:ascii="Times New Roman" w:hAnsi="Times New Roman" w:cs="Times New Roman"/>
                <w:b/>
                <w:bCs/>
                <w:color w:val="548AB7" w:themeColor="accent1" w:themeShade="BF"/>
                <w:sz w:val="28"/>
                <w:szCs w:val="36"/>
              </w:rPr>
            </w:pPr>
          </w:p>
          <w:sdt>
            <w:sdtPr>
              <w:rPr>
                <w:rFonts w:ascii="Times New Roman" w:hAnsi="Times New Roman" w:cs="Times New Roman"/>
                <w:b/>
                <w:bCs/>
                <w:color w:val="548AB7" w:themeColor="accent1" w:themeShade="BF"/>
                <w:sz w:val="28"/>
                <w:szCs w:val="36"/>
              </w:rPr>
              <w:id w:val="-240260293"/>
              <w:placeholder>
                <w:docPart w:val="E2E0D1D4F0E74386BD4DDE33D853A0DD"/>
              </w:placeholder>
              <w:temporary/>
              <w:showingPlcHdr/>
              <w15:appearance w15:val="hidden"/>
            </w:sdtPr>
            <w:sdtEndPr>
              <w:rPr>
                <w:b w:val="0"/>
                <w:bCs w:val="0"/>
                <w:color w:val="auto"/>
                <w:sz w:val="18"/>
                <w:szCs w:val="22"/>
              </w:rPr>
            </w:sdtEndPr>
            <w:sdtContent>
              <w:p w14:paraId="1F946287" w14:textId="77777777" w:rsidR="004D3011" w:rsidRPr="00B35A6C" w:rsidRDefault="004D3011" w:rsidP="004D3011">
                <w:pPr>
                  <w:rPr>
                    <w:rFonts w:ascii="Times New Roman" w:hAnsi="Times New Roman" w:cs="Times New Roman"/>
                  </w:rPr>
                </w:pPr>
                <w:r w:rsidRPr="00B35A6C">
                  <w:rPr>
                    <w:rFonts w:ascii="Times New Roman" w:hAnsi="Times New Roman" w:cs="Times New Roman"/>
                    <w:b/>
                    <w:bCs/>
                    <w:color w:val="548AB7" w:themeColor="accent1" w:themeShade="BF"/>
                    <w:sz w:val="28"/>
                    <w:szCs w:val="36"/>
                  </w:rPr>
                  <w:t>EMAIL:</w:t>
                </w:r>
              </w:p>
            </w:sdtContent>
          </w:sdt>
          <w:p w14:paraId="1A949E1A" w14:textId="5D97EBD8" w:rsidR="00036450" w:rsidRPr="00B35A6C" w:rsidRDefault="004B4656" w:rsidP="004D3011">
            <w:pPr>
              <w:rPr>
                <w:rStyle w:val="Hyperlink"/>
                <w:rFonts w:ascii="Times New Roman" w:hAnsi="Times New Roman" w:cs="Times New Roman"/>
              </w:rPr>
            </w:pPr>
            <w:r w:rsidRPr="00B35A6C">
              <w:rPr>
                <w:rFonts w:ascii="Times New Roman" w:hAnsi="Times New Roman" w:cs="Times New Roman"/>
              </w:rPr>
              <w:t>Shrutijadjav1411@gmail.com</w:t>
            </w:r>
          </w:p>
          <w:sdt>
            <w:sdtPr>
              <w:rPr>
                <w:rFonts w:ascii="Times New Roman" w:hAnsi="Times New Roman" w:cs="Times New Roman"/>
              </w:rPr>
              <w:id w:val="-1444214663"/>
              <w:placeholder>
                <w:docPart w:val="55DDFBCB7A3D4F3CBC2291A5582145D8"/>
              </w:placeholder>
              <w:temporary/>
              <w:showingPlcHdr/>
              <w15:appearance w15:val="hidden"/>
            </w:sdtPr>
            <w:sdtEndPr/>
            <w:sdtContent>
              <w:p w14:paraId="528202BE" w14:textId="77777777" w:rsidR="004D3011" w:rsidRPr="00B35A6C" w:rsidRDefault="00CB0055" w:rsidP="00CB0055">
                <w:pPr>
                  <w:pStyle w:val="Heading3"/>
                  <w:rPr>
                    <w:rFonts w:ascii="Times New Roman" w:hAnsi="Times New Roman" w:cs="Times New Roman"/>
                  </w:rPr>
                </w:pPr>
                <w:r w:rsidRPr="00B35A6C">
                  <w:rPr>
                    <w:rFonts w:ascii="Times New Roman" w:hAnsi="Times New Roman" w:cs="Times New Roman"/>
                  </w:rPr>
                  <w:t>Hobbies</w:t>
                </w:r>
              </w:p>
            </w:sdtContent>
          </w:sdt>
          <w:p w14:paraId="5C71B5D8" w14:textId="77777777" w:rsidR="004D3011" w:rsidRPr="00B35A6C" w:rsidRDefault="004B4656" w:rsidP="004D3011">
            <w:pPr>
              <w:rPr>
                <w:rFonts w:ascii="Times New Roman" w:hAnsi="Times New Roman" w:cs="Times New Roman"/>
              </w:rPr>
            </w:pPr>
            <w:r w:rsidRPr="00B35A6C">
              <w:rPr>
                <w:rFonts w:ascii="Times New Roman" w:hAnsi="Times New Roman" w:cs="Times New Roman"/>
              </w:rPr>
              <w:t>Coding, creating new projects, reading</w:t>
            </w:r>
          </w:p>
          <w:p w14:paraId="46619EFB" w14:textId="77777777" w:rsidR="004B4656" w:rsidRPr="00B35A6C" w:rsidRDefault="004B4656" w:rsidP="004D3011">
            <w:pPr>
              <w:rPr>
                <w:rFonts w:ascii="Times New Roman" w:hAnsi="Times New Roman" w:cs="Times New Roman"/>
              </w:rPr>
            </w:pPr>
          </w:p>
          <w:p w14:paraId="0503C4FA" w14:textId="11AA933B" w:rsidR="004B4656" w:rsidRPr="00B35A6C" w:rsidRDefault="004B4656" w:rsidP="004D3011">
            <w:pPr>
              <w:rPr>
                <w:rFonts w:ascii="Times New Roman" w:hAnsi="Times New Roman" w:cs="Times New Roman"/>
                <w:b/>
                <w:bCs/>
                <w:color w:val="548AB7" w:themeColor="accent1" w:themeShade="BF"/>
                <w:sz w:val="28"/>
                <w:szCs w:val="36"/>
              </w:rPr>
            </w:pPr>
            <w:r w:rsidRPr="00B35A6C">
              <w:rPr>
                <w:rFonts w:ascii="Times New Roman" w:hAnsi="Times New Roman" w:cs="Times New Roman"/>
                <w:b/>
                <w:bCs/>
                <w:color w:val="548AB7" w:themeColor="accent1" w:themeShade="BF"/>
                <w:sz w:val="28"/>
                <w:szCs w:val="36"/>
              </w:rPr>
              <w:t>STRENGTHS</w:t>
            </w:r>
          </w:p>
          <w:p w14:paraId="3BAEB396" w14:textId="77777777" w:rsidR="004B4656" w:rsidRPr="00B35A6C" w:rsidRDefault="004B4656" w:rsidP="004D3011">
            <w:pPr>
              <w:rPr>
                <w:rFonts w:ascii="Times New Roman" w:hAnsi="Times New Roman" w:cs="Times New Roman"/>
                <w:sz w:val="20"/>
                <w:szCs w:val="24"/>
              </w:rPr>
            </w:pPr>
            <w:proofErr w:type="gramStart"/>
            <w:r w:rsidRPr="00B35A6C">
              <w:rPr>
                <w:rFonts w:ascii="Times New Roman" w:hAnsi="Times New Roman" w:cs="Times New Roman"/>
                <w:sz w:val="20"/>
                <w:szCs w:val="24"/>
              </w:rPr>
              <w:t>Passionate,Honest</w:t>
            </w:r>
            <w:proofErr w:type="gramEnd"/>
            <w:r w:rsidRPr="00B35A6C">
              <w:rPr>
                <w:rFonts w:ascii="Times New Roman" w:hAnsi="Times New Roman" w:cs="Times New Roman"/>
                <w:sz w:val="20"/>
                <w:szCs w:val="24"/>
              </w:rPr>
              <w:t>,Creative,</w:t>
            </w:r>
          </w:p>
          <w:p w14:paraId="57DEEF49" w14:textId="367947C2" w:rsidR="004B4656" w:rsidRPr="00B35A6C" w:rsidRDefault="00784E30" w:rsidP="004D3011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B35A6C">
              <w:rPr>
                <w:rFonts w:ascii="Times New Roman" w:hAnsi="Times New Roman" w:cs="Times New Roman"/>
                <w:sz w:val="20"/>
                <w:szCs w:val="24"/>
              </w:rPr>
              <w:t>Positive, Patient</w:t>
            </w:r>
          </w:p>
          <w:p w14:paraId="1509C7F9" w14:textId="3349577A" w:rsidR="004B4656" w:rsidRPr="00B35A6C" w:rsidRDefault="004B4656" w:rsidP="004D3011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  <w:p w14:paraId="1FADA9C1" w14:textId="1D4B433F" w:rsidR="004B4656" w:rsidRPr="00B35A6C" w:rsidRDefault="004B4656" w:rsidP="004D3011">
            <w:pPr>
              <w:rPr>
                <w:rFonts w:ascii="Times New Roman" w:hAnsi="Times New Roman" w:cs="Times New Roman"/>
                <w:b/>
                <w:bCs/>
                <w:color w:val="548AB7" w:themeColor="accent1" w:themeShade="BF"/>
                <w:sz w:val="28"/>
                <w:szCs w:val="36"/>
              </w:rPr>
            </w:pPr>
            <w:r w:rsidRPr="00B35A6C">
              <w:rPr>
                <w:rFonts w:ascii="Times New Roman" w:hAnsi="Times New Roman" w:cs="Times New Roman"/>
                <w:b/>
                <w:bCs/>
                <w:color w:val="548AB7" w:themeColor="accent1" w:themeShade="BF"/>
                <w:sz w:val="28"/>
                <w:szCs w:val="36"/>
              </w:rPr>
              <w:t>Weaknesses</w:t>
            </w:r>
          </w:p>
          <w:p w14:paraId="6B5F7F55" w14:textId="2C4E6EE4" w:rsidR="004B4656" w:rsidRPr="00B35A6C" w:rsidRDefault="004B4656" w:rsidP="004D3011">
            <w:pPr>
              <w:rPr>
                <w:rFonts w:ascii="Times New Roman" w:hAnsi="Times New Roman" w:cs="Times New Roman"/>
              </w:rPr>
            </w:pPr>
            <w:r w:rsidRPr="00B35A6C">
              <w:rPr>
                <w:rFonts w:ascii="Times New Roman" w:hAnsi="Times New Roman" w:cs="Times New Roman"/>
              </w:rPr>
              <w:t xml:space="preserve"> Fear of public speaking, </w:t>
            </w:r>
            <w:r w:rsidR="00784E30" w:rsidRPr="00B35A6C">
              <w:rPr>
                <w:rFonts w:ascii="Times New Roman" w:hAnsi="Times New Roman" w:cs="Times New Roman"/>
              </w:rPr>
              <w:t>sensitive, Risk</w:t>
            </w:r>
            <w:r w:rsidRPr="00B35A6C">
              <w:rPr>
                <w:rFonts w:ascii="Times New Roman" w:hAnsi="Times New Roman" w:cs="Times New Roman"/>
              </w:rPr>
              <w:t xml:space="preserve"> taking</w:t>
            </w:r>
          </w:p>
          <w:p w14:paraId="08CAC00F" w14:textId="460136F7" w:rsidR="004B4656" w:rsidRPr="00B35A6C" w:rsidRDefault="004B4656" w:rsidP="004D3011">
            <w:pPr>
              <w:rPr>
                <w:rFonts w:ascii="Times New Roman" w:hAnsi="Times New Roman" w:cs="Times New Roman"/>
                <w:b/>
                <w:bCs/>
                <w:color w:val="548AB7" w:themeColor="accent1" w:themeShade="BF"/>
                <w:sz w:val="28"/>
                <w:szCs w:val="36"/>
              </w:rPr>
            </w:pPr>
          </w:p>
          <w:p w14:paraId="0F914931" w14:textId="6724ACBD" w:rsidR="004B4656" w:rsidRPr="00B35A6C" w:rsidRDefault="004B4656" w:rsidP="004D301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20" w:type="dxa"/>
          </w:tcPr>
          <w:p w14:paraId="53B199B7" w14:textId="679D93F8" w:rsidR="001B2ABD" w:rsidRPr="00B35A6C" w:rsidRDefault="001B2ABD" w:rsidP="000C45FF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</w:tcPr>
          <w:sdt>
            <w:sdtPr>
              <w:rPr>
                <w:rFonts w:ascii="Times New Roman" w:hAnsi="Times New Roman" w:cs="Times New Roman"/>
              </w:rPr>
              <w:id w:val="1049110328"/>
              <w:placeholder>
                <w:docPart w:val="B15408A2124548DBA174E7360E68BBAF"/>
              </w:placeholder>
              <w:temporary/>
              <w:showingPlcHdr/>
              <w15:appearance w15:val="hidden"/>
            </w:sdtPr>
            <w:sdtEndPr/>
            <w:sdtContent>
              <w:p w14:paraId="5F62F52B" w14:textId="77777777" w:rsidR="001B2ABD" w:rsidRPr="00B35A6C" w:rsidRDefault="00E25A26" w:rsidP="00036450">
                <w:pPr>
                  <w:pStyle w:val="Heading2"/>
                  <w:rPr>
                    <w:rFonts w:ascii="Times New Roman" w:hAnsi="Times New Roman" w:cs="Times New Roman"/>
                  </w:rPr>
                </w:pPr>
                <w:r w:rsidRPr="00B35A6C">
                  <w:rPr>
                    <w:rFonts w:ascii="Times New Roman" w:hAnsi="Times New Roman" w:cs="Times New Roman"/>
                  </w:rPr>
                  <w:t>EDUCATION</w:t>
                </w:r>
              </w:p>
            </w:sdtContent>
          </w:sdt>
          <w:p w14:paraId="72645DD7" w14:textId="77777777" w:rsidR="00036450" w:rsidRPr="00B35A6C" w:rsidRDefault="00B35A6C" w:rsidP="00B359E4">
            <w:pPr>
              <w:pStyle w:val="Heading4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245614494"/>
                <w:placeholder>
                  <w:docPart w:val="8FE680AF2D3F409BA02466D28CB64427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B35A6C">
                  <w:rPr>
                    <w:rFonts w:ascii="Times New Roman" w:hAnsi="Times New Roman" w:cs="Times New Roman"/>
                  </w:rPr>
                  <w:t>[School Name]</w:t>
                </w:r>
              </w:sdtContent>
            </w:sdt>
          </w:p>
          <w:p w14:paraId="7CE1AA4D" w14:textId="4B457AE4" w:rsidR="004D3011" w:rsidRPr="00B35A6C" w:rsidRDefault="004B4656" w:rsidP="00036450">
            <w:pPr>
              <w:rPr>
                <w:rFonts w:ascii="Times New Roman" w:hAnsi="Times New Roman" w:cs="Times New Roman"/>
              </w:rPr>
            </w:pPr>
            <w:r w:rsidRPr="00B35A6C">
              <w:rPr>
                <w:rFonts w:ascii="Times New Roman" w:hAnsi="Times New Roman" w:cs="Times New Roman"/>
              </w:rPr>
              <w:t xml:space="preserve">SSM.MCM.Girls </w:t>
            </w:r>
            <w:proofErr w:type="gramStart"/>
            <w:r w:rsidRPr="00B35A6C">
              <w:rPr>
                <w:rFonts w:ascii="Times New Roman" w:hAnsi="Times New Roman" w:cs="Times New Roman"/>
              </w:rPr>
              <w:t>Highschool(</w:t>
            </w:r>
            <w:proofErr w:type="gramEnd"/>
            <w:r w:rsidRPr="00B35A6C">
              <w:rPr>
                <w:rFonts w:ascii="Times New Roman" w:hAnsi="Times New Roman" w:cs="Times New Roman"/>
              </w:rPr>
              <w:t>Mumbai)</w:t>
            </w:r>
          </w:p>
          <w:p w14:paraId="784F58AF" w14:textId="22B55250" w:rsidR="00036450" w:rsidRPr="00B35A6C" w:rsidRDefault="00036450" w:rsidP="00036450">
            <w:pPr>
              <w:rPr>
                <w:rFonts w:ascii="Times New Roman" w:hAnsi="Times New Roman" w:cs="Times New Roman"/>
              </w:rPr>
            </w:pPr>
          </w:p>
          <w:p w14:paraId="212385A1" w14:textId="1EF88833" w:rsidR="000B02AC" w:rsidRPr="00B35A6C" w:rsidRDefault="000B02AC" w:rsidP="00036450">
            <w:pPr>
              <w:rPr>
                <w:rFonts w:ascii="Times New Roman" w:hAnsi="Times New Roman" w:cs="Times New Roman"/>
              </w:rPr>
            </w:pPr>
            <w:r w:rsidRPr="00B35A6C">
              <w:rPr>
                <w:rFonts w:ascii="Times New Roman" w:hAnsi="Times New Roman" w:cs="Times New Roman"/>
                <w:b/>
                <w:bCs/>
              </w:rPr>
              <w:t xml:space="preserve">SSC </w:t>
            </w:r>
            <w:proofErr w:type="gramStart"/>
            <w:r w:rsidRPr="00B35A6C">
              <w:rPr>
                <w:rFonts w:ascii="Times New Roman" w:hAnsi="Times New Roman" w:cs="Times New Roman"/>
                <w:b/>
                <w:bCs/>
              </w:rPr>
              <w:t>percentage:-</w:t>
            </w:r>
            <w:proofErr w:type="gramEnd"/>
            <w:r w:rsidRPr="00B35A6C">
              <w:rPr>
                <w:rFonts w:ascii="Times New Roman" w:hAnsi="Times New Roman" w:cs="Times New Roman"/>
              </w:rPr>
              <w:t xml:space="preserve"> 91.40%</w:t>
            </w:r>
          </w:p>
          <w:p w14:paraId="02E8A30F" w14:textId="77777777" w:rsidR="000B02AC" w:rsidRPr="00B35A6C" w:rsidRDefault="000B02AC" w:rsidP="00036450">
            <w:pPr>
              <w:rPr>
                <w:rFonts w:ascii="Times New Roman" w:hAnsi="Times New Roman" w:cs="Times New Roman"/>
              </w:rPr>
            </w:pPr>
          </w:p>
          <w:p w14:paraId="0BABE5FF" w14:textId="213BED5D" w:rsidR="00036450" w:rsidRPr="00B35A6C" w:rsidRDefault="004B4656" w:rsidP="004B4656">
            <w:pPr>
              <w:pStyle w:val="Heading4"/>
              <w:rPr>
                <w:rFonts w:ascii="Times New Roman" w:hAnsi="Times New Roman" w:cs="Times New Roman"/>
              </w:rPr>
            </w:pPr>
            <w:r w:rsidRPr="00B35A6C">
              <w:rPr>
                <w:rFonts w:ascii="Times New Roman" w:hAnsi="Times New Roman" w:cs="Times New Roman"/>
              </w:rPr>
              <w:t>College name</w:t>
            </w:r>
          </w:p>
          <w:p w14:paraId="130DC003" w14:textId="1B23FD65" w:rsidR="004B4656" w:rsidRPr="00B35A6C" w:rsidRDefault="004B4656" w:rsidP="004B4656">
            <w:pPr>
              <w:rPr>
                <w:rFonts w:ascii="Times New Roman" w:hAnsi="Times New Roman" w:cs="Times New Roman"/>
              </w:rPr>
            </w:pPr>
            <w:r w:rsidRPr="00B35A6C">
              <w:rPr>
                <w:rFonts w:ascii="Times New Roman" w:hAnsi="Times New Roman" w:cs="Times New Roman"/>
              </w:rPr>
              <w:t>Government Polytechnic Awasari(</w:t>
            </w:r>
            <w:proofErr w:type="spellStart"/>
            <w:r w:rsidRPr="00B35A6C">
              <w:rPr>
                <w:rFonts w:ascii="Times New Roman" w:hAnsi="Times New Roman" w:cs="Times New Roman"/>
              </w:rPr>
              <w:t>kh</w:t>
            </w:r>
            <w:proofErr w:type="spellEnd"/>
            <w:r w:rsidRPr="00B35A6C">
              <w:rPr>
                <w:rFonts w:ascii="Times New Roman" w:hAnsi="Times New Roman" w:cs="Times New Roman"/>
              </w:rPr>
              <w:t>)</w:t>
            </w:r>
          </w:p>
          <w:p w14:paraId="4EBCCB4E" w14:textId="3BD05158" w:rsidR="000B02AC" w:rsidRPr="00B35A6C" w:rsidRDefault="000B02AC" w:rsidP="004B4656">
            <w:pPr>
              <w:rPr>
                <w:rFonts w:ascii="Times New Roman" w:hAnsi="Times New Roman" w:cs="Times New Roman"/>
              </w:rPr>
            </w:pPr>
          </w:p>
          <w:p w14:paraId="41CD66EC" w14:textId="5AF21941" w:rsidR="000B02AC" w:rsidRPr="00B35A6C" w:rsidRDefault="000B02AC" w:rsidP="004B4656">
            <w:pPr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 w:rsidRPr="00B35A6C">
              <w:rPr>
                <w:rFonts w:ascii="Times New Roman" w:hAnsi="Times New Roman" w:cs="Times New Roman"/>
                <w:b/>
                <w:bCs/>
              </w:rPr>
              <w:t>Branch:-</w:t>
            </w:r>
            <w:proofErr w:type="gramEnd"/>
            <w:r w:rsidRPr="00B35A6C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14BFB1B3" w14:textId="16959CE0" w:rsidR="000B02AC" w:rsidRPr="00B35A6C" w:rsidRDefault="000B02AC" w:rsidP="004B4656">
            <w:pPr>
              <w:rPr>
                <w:rFonts w:ascii="Times New Roman" w:hAnsi="Times New Roman" w:cs="Times New Roman"/>
              </w:rPr>
            </w:pPr>
            <w:r w:rsidRPr="00B35A6C">
              <w:rPr>
                <w:rFonts w:ascii="Times New Roman" w:hAnsi="Times New Roman" w:cs="Times New Roman"/>
              </w:rPr>
              <w:t>Information Technology</w:t>
            </w:r>
          </w:p>
          <w:p w14:paraId="04AFE983" w14:textId="6B9DF98A" w:rsidR="000B02AC" w:rsidRPr="00B35A6C" w:rsidRDefault="000B02AC" w:rsidP="004B4656">
            <w:pPr>
              <w:rPr>
                <w:rFonts w:ascii="Times New Roman" w:hAnsi="Times New Roman" w:cs="Times New Roman"/>
              </w:rPr>
            </w:pPr>
          </w:p>
          <w:p w14:paraId="267B10C1" w14:textId="477B6CD2" w:rsidR="000B02AC" w:rsidRPr="00B35A6C" w:rsidRDefault="000B02AC" w:rsidP="004B4656">
            <w:pPr>
              <w:rPr>
                <w:rFonts w:ascii="Times New Roman" w:hAnsi="Times New Roman" w:cs="Times New Roman"/>
                <w:b/>
                <w:bCs/>
              </w:rPr>
            </w:pPr>
            <w:r w:rsidRPr="00B35A6C">
              <w:rPr>
                <w:rFonts w:ascii="Times New Roman" w:hAnsi="Times New Roman" w:cs="Times New Roman"/>
                <w:b/>
                <w:bCs/>
              </w:rPr>
              <w:t xml:space="preserve">Last </w:t>
            </w:r>
            <w:proofErr w:type="spellStart"/>
            <w:r w:rsidRPr="00B35A6C">
              <w:rPr>
                <w:rFonts w:ascii="Times New Roman" w:hAnsi="Times New Roman" w:cs="Times New Roman"/>
                <w:b/>
                <w:bCs/>
              </w:rPr>
              <w:t>sem</w:t>
            </w:r>
            <w:proofErr w:type="spellEnd"/>
            <w:r w:rsidRPr="00B35A6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gramStart"/>
            <w:r w:rsidRPr="00B35A6C">
              <w:rPr>
                <w:rFonts w:ascii="Times New Roman" w:hAnsi="Times New Roman" w:cs="Times New Roman"/>
                <w:b/>
                <w:bCs/>
              </w:rPr>
              <w:t>percentage:-</w:t>
            </w:r>
            <w:proofErr w:type="gramEnd"/>
            <w:r w:rsidRPr="00B35A6C">
              <w:rPr>
                <w:rFonts w:ascii="Times New Roman" w:hAnsi="Times New Roman" w:cs="Times New Roman"/>
                <w:b/>
                <w:bCs/>
              </w:rPr>
              <w:t xml:space="preserve"> 86.59%</w:t>
            </w:r>
          </w:p>
          <w:p w14:paraId="5CA32381" w14:textId="399B9294" w:rsidR="00036450" w:rsidRPr="00B35A6C" w:rsidRDefault="004B4656" w:rsidP="00036450">
            <w:pPr>
              <w:pStyle w:val="Heading2"/>
              <w:rPr>
                <w:rFonts w:ascii="Times New Roman" w:hAnsi="Times New Roman" w:cs="Times New Roman"/>
              </w:rPr>
            </w:pPr>
            <w:r w:rsidRPr="00B35A6C">
              <w:rPr>
                <w:rFonts w:ascii="Times New Roman" w:hAnsi="Times New Roman" w:cs="Times New Roman"/>
              </w:rPr>
              <w:t xml:space="preserve">Industrial </w:t>
            </w:r>
            <w:proofErr w:type="gramStart"/>
            <w:r w:rsidRPr="00B35A6C">
              <w:rPr>
                <w:rFonts w:ascii="Times New Roman" w:hAnsi="Times New Roman" w:cs="Times New Roman"/>
              </w:rPr>
              <w:t>training(</w:t>
            </w:r>
            <w:proofErr w:type="gramEnd"/>
            <w:r w:rsidRPr="00B35A6C">
              <w:rPr>
                <w:rFonts w:ascii="Times New Roman" w:hAnsi="Times New Roman" w:cs="Times New Roman"/>
              </w:rPr>
              <w:t>6 weeks)</w:t>
            </w:r>
          </w:p>
          <w:p w14:paraId="2FEBB768" w14:textId="457984CA" w:rsidR="004D3011" w:rsidRPr="00B35A6C" w:rsidRDefault="004B4656" w:rsidP="000B02AC">
            <w:pPr>
              <w:pStyle w:val="Heading4"/>
              <w:rPr>
                <w:rFonts w:ascii="Times New Roman" w:hAnsi="Times New Roman" w:cs="Times New Roman"/>
              </w:rPr>
            </w:pPr>
            <w:r w:rsidRPr="00B35A6C">
              <w:rPr>
                <w:rFonts w:ascii="Times New Roman" w:hAnsi="Times New Roman" w:cs="Times New Roman"/>
              </w:rPr>
              <w:t>[</w:t>
            </w:r>
            <w:proofErr w:type="spellStart"/>
            <w:r w:rsidRPr="00B35A6C">
              <w:rPr>
                <w:rFonts w:ascii="Times New Roman" w:hAnsi="Times New Roman" w:cs="Times New Roman"/>
              </w:rPr>
              <w:t>Webreliar</w:t>
            </w:r>
            <w:proofErr w:type="spellEnd"/>
            <w:r w:rsidRPr="00B35A6C">
              <w:rPr>
                <w:rFonts w:ascii="Times New Roman" w:hAnsi="Times New Roman" w:cs="Times New Roman"/>
              </w:rPr>
              <w:t xml:space="preserve"> software </w:t>
            </w:r>
            <w:proofErr w:type="gramStart"/>
            <w:r w:rsidRPr="00B35A6C">
              <w:rPr>
                <w:rFonts w:ascii="Times New Roman" w:hAnsi="Times New Roman" w:cs="Times New Roman"/>
              </w:rPr>
              <w:t>solutions]</w:t>
            </w:r>
            <w:r w:rsidR="00036450" w:rsidRPr="00B35A6C">
              <w:rPr>
                <w:rFonts w:ascii="Times New Roman" w:hAnsi="Times New Roman" w:cs="Times New Roman"/>
              </w:rPr>
              <w:t xml:space="preserve">  </w:t>
            </w:r>
            <w:r w:rsidRPr="00B35A6C">
              <w:rPr>
                <w:rFonts w:ascii="Times New Roman" w:hAnsi="Times New Roman" w:cs="Times New Roman"/>
              </w:rPr>
              <w:t>[</w:t>
            </w:r>
            <w:proofErr w:type="gramEnd"/>
            <w:r w:rsidRPr="00B35A6C">
              <w:rPr>
                <w:rFonts w:ascii="Times New Roman" w:hAnsi="Times New Roman" w:cs="Times New Roman"/>
              </w:rPr>
              <w:t>web developer]</w:t>
            </w:r>
          </w:p>
          <w:sdt>
            <w:sdtPr>
              <w:rPr>
                <w:rFonts w:ascii="Times New Roman" w:hAnsi="Times New Roman" w:cs="Times New Roman"/>
              </w:rPr>
              <w:id w:val="1669594239"/>
              <w:placeholder>
                <w:docPart w:val="C1AE5470E8F945B38299824C7725A079"/>
              </w:placeholder>
              <w:temporary/>
              <w:showingPlcHdr/>
              <w15:appearance w15:val="hidden"/>
            </w:sdtPr>
            <w:sdtEndPr/>
            <w:sdtContent>
              <w:p w14:paraId="00E7CAC8" w14:textId="77777777" w:rsidR="00036450" w:rsidRPr="00B35A6C" w:rsidRDefault="00180329" w:rsidP="00036450">
                <w:pPr>
                  <w:pStyle w:val="Heading2"/>
                  <w:rPr>
                    <w:rFonts w:ascii="Times New Roman" w:hAnsi="Times New Roman" w:cs="Times New Roman"/>
                  </w:rPr>
                </w:pPr>
                <w:r w:rsidRPr="00B35A6C">
                  <w:rPr>
                    <w:rStyle w:val="Heading2Char"/>
                    <w:rFonts w:ascii="Times New Roman" w:hAnsi="Times New Roman" w:cs="Times New Roman"/>
                    <w:b/>
                    <w:bCs/>
                    <w:caps/>
                  </w:rPr>
                  <w:t>SKILLS</w:t>
                </w:r>
              </w:p>
            </w:sdtContent>
          </w:sdt>
          <w:p w14:paraId="575AFE65" w14:textId="61E81DC9" w:rsidR="00036450" w:rsidRPr="00B35A6C" w:rsidRDefault="00B35A6C" w:rsidP="004D3011">
            <w:pPr>
              <w:rPr>
                <w:rFonts w:ascii="Times New Roman" w:hAnsi="Times New Roman" w:cs="Times New Roman"/>
                <w:color w:val="FFFFFF" w:themeColor="background1"/>
              </w:rPr>
            </w:pPr>
            <w:r w:rsidRPr="00B35A6C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2A73356" wp14:editId="65701F0C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1927860</wp:posOffset>
                      </wp:positionV>
                      <wp:extent cx="3223260" cy="876300"/>
                      <wp:effectExtent l="0" t="0" r="15240" b="1905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3260" cy="876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0E9C5F" w14:textId="748B0732" w:rsidR="008400C6" w:rsidRDefault="00784E30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</w:pPr>
                                  <w:r w:rsidRPr="000B02AC">
                                    <w:rPr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  <w:t>Course: -</w:t>
                                  </w:r>
                                </w:p>
                                <w:p w14:paraId="1866EDAA" w14:textId="77777777" w:rsidR="000B02AC" w:rsidRPr="000B02AC" w:rsidRDefault="000B02AC">
                                  <w:pPr>
                                    <w:rPr>
                                      <w:b/>
                                      <w:bCs/>
                                      <w:sz w:val="22"/>
                                      <w:szCs w:val="28"/>
                                    </w:rPr>
                                  </w:pPr>
                                </w:p>
                                <w:p w14:paraId="2D69CEB2" w14:textId="558C1373" w:rsidR="008400C6" w:rsidRDefault="000B02AC" w:rsidP="000B02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MSCIT</w:t>
                                  </w:r>
                                </w:p>
                                <w:p w14:paraId="79D2F8B8" w14:textId="0DDBD3DC" w:rsidR="000B02AC" w:rsidRDefault="000B02AC" w:rsidP="000B02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 xml:space="preserve">Spoken Tutorial C </w:t>
                                  </w:r>
                                </w:p>
                                <w:p w14:paraId="455B4489" w14:textId="5ACDC2C1" w:rsidR="000B02AC" w:rsidRDefault="000B02AC" w:rsidP="000B02AC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</w:pPr>
                                  <w:r>
                                    <w:t>Spoken Tutorial Linux</w:t>
                                  </w:r>
                                </w:p>
                                <w:p w14:paraId="178AAE73" w14:textId="77777777" w:rsidR="000B02AC" w:rsidRDefault="000B02AC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A733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2.05pt;margin-top:151.8pt;width:253.8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" fillcolor="white [3201]" strokeweight=".5pt">
                      <v:textbox>
                        <w:txbxContent>
                          <w:p w14:paraId="440E9C5F" w14:textId="748B0732" w:rsidR="008400C6" w:rsidRDefault="00784E30">
                            <w:pPr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  <w:r w:rsidRPr="000B02AC"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  <w:t>Course: -</w:t>
                            </w:r>
                          </w:p>
                          <w:p w14:paraId="1866EDAA" w14:textId="77777777" w:rsidR="000B02AC" w:rsidRPr="000B02AC" w:rsidRDefault="000B02AC">
                            <w:pPr>
                              <w:rPr>
                                <w:b/>
                                <w:bCs/>
                                <w:sz w:val="22"/>
                                <w:szCs w:val="28"/>
                              </w:rPr>
                            </w:pPr>
                          </w:p>
                          <w:p w14:paraId="2D69CEB2" w14:textId="558C1373" w:rsidR="008400C6" w:rsidRDefault="000B02AC" w:rsidP="000B02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MSCIT</w:t>
                            </w:r>
                          </w:p>
                          <w:p w14:paraId="79D2F8B8" w14:textId="0DDBD3DC" w:rsidR="000B02AC" w:rsidRDefault="000B02AC" w:rsidP="000B02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Spoken Tutorial C </w:t>
                            </w:r>
                          </w:p>
                          <w:p w14:paraId="455B4489" w14:textId="5ACDC2C1" w:rsidR="000B02AC" w:rsidRDefault="000B02AC" w:rsidP="000B02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Spoken Tutorial Linux</w:t>
                            </w:r>
                          </w:p>
                          <w:p w14:paraId="178AAE73" w14:textId="77777777" w:rsidR="000B02AC" w:rsidRDefault="000B02AC"/>
                        </w:txbxContent>
                      </v:textbox>
                    </v:shape>
                  </w:pict>
                </mc:Fallback>
              </mc:AlternateContent>
            </w:r>
            <w:r w:rsidR="000B02AC" w:rsidRPr="00B35A6C">
              <w:rPr>
                <w:rFonts w:ascii="Times New Roman" w:hAnsi="Times New Roman" w:cs="Times New Roman"/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14C04E7" wp14:editId="1684AD25">
                      <wp:simplePos x="0" y="0"/>
                      <wp:positionH relativeFrom="column">
                        <wp:posOffset>132715</wp:posOffset>
                      </wp:positionH>
                      <wp:positionV relativeFrom="paragraph">
                        <wp:posOffset>1995805</wp:posOffset>
                      </wp:positionV>
                      <wp:extent cx="3124200" cy="15240"/>
                      <wp:effectExtent l="0" t="0" r="19050" b="2286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24200" cy="1524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DF5E88" id="Straight Connector 5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45pt,157.15pt" to="256.45pt,1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" strokecolor="#94b6d2 [3204]" strokeweight="1pt">
                      <v:stroke joinstyle="miter"/>
                    </v:line>
                  </w:pict>
                </mc:Fallback>
              </mc:AlternateContent>
            </w:r>
            <w:r w:rsidR="000B02AC" w:rsidRPr="00B35A6C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98EE16" wp14:editId="78F696E4">
                      <wp:simplePos x="0" y="0"/>
                      <wp:positionH relativeFrom="column">
                        <wp:posOffset>-27305</wp:posOffset>
                      </wp:positionH>
                      <wp:positionV relativeFrom="paragraph">
                        <wp:posOffset>1597025</wp:posOffset>
                      </wp:positionV>
                      <wp:extent cx="3977640" cy="7620"/>
                      <wp:effectExtent l="0" t="0" r="22860" b="3048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764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7A1AB1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125.75pt" to="311.05pt,1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12054" w:rsidRPr="00B35A6C">
              <w:rPr>
                <w:rFonts w:ascii="Times New Roman" w:hAnsi="Times New Roman" w:cs="Times New Roman"/>
                <w:noProof/>
                <w:color w:val="000000" w:themeColor="text1"/>
              </w:rPr>
              <w:drawing>
                <wp:anchor distT="0" distB="0" distL="114300" distR="114300" simplePos="0" relativeHeight="251662336" behindDoc="1" locked="0" layoutInCell="1" allowOverlap="1" wp14:anchorId="6CDE0F26" wp14:editId="7067EB1F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-3175</wp:posOffset>
                  </wp:positionV>
                  <wp:extent cx="3756660" cy="1737360"/>
                  <wp:effectExtent l="0" t="0" r="15240" b="15240"/>
                  <wp:wrapTopAndBottom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anchor>
              </w:drawing>
            </w:r>
          </w:p>
        </w:tc>
      </w:tr>
    </w:tbl>
    <w:p w14:paraId="655CEDFE" w14:textId="611F87D3" w:rsidR="0043117B" w:rsidRPr="00B35A6C" w:rsidRDefault="00B35A6C" w:rsidP="000C45FF">
      <w:pPr>
        <w:tabs>
          <w:tab w:val="left" w:pos="990"/>
        </w:tabs>
        <w:rPr>
          <w:rFonts w:ascii="Times New Roman" w:hAnsi="Times New Roman" w:cs="Times New Roman"/>
        </w:rPr>
      </w:pPr>
    </w:p>
    <w:sectPr w:rsidR="0043117B" w:rsidRPr="00B35A6C" w:rsidSect="000C45F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E4460" w14:textId="77777777" w:rsidR="004B4656" w:rsidRDefault="004B4656" w:rsidP="000C45FF">
      <w:r>
        <w:separator/>
      </w:r>
    </w:p>
  </w:endnote>
  <w:endnote w:type="continuationSeparator" w:id="0">
    <w:p w14:paraId="6919FA1B" w14:textId="77777777" w:rsidR="004B4656" w:rsidRDefault="004B465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6F707" w14:textId="77777777" w:rsidR="004B4656" w:rsidRDefault="004B4656" w:rsidP="000C45FF">
      <w:r>
        <w:separator/>
      </w:r>
    </w:p>
  </w:footnote>
  <w:footnote w:type="continuationSeparator" w:id="0">
    <w:p w14:paraId="1EFF08AE" w14:textId="77777777" w:rsidR="004B4656" w:rsidRDefault="004B465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F769B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49B920E" wp14:editId="3F3F188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30420"/>
    <w:multiLevelType w:val="hybridMultilevel"/>
    <w:tmpl w:val="F82E8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3424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656"/>
    <w:rsid w:val="00036450"/>
    <w:rsid w:val="00094499"/>
    <w:rsid w:val="000B02AC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32548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B4656"/>
    <w:rsid w:val="004C63E4"/>
    <w:rsid w:val="004D3011"/>
    <w:rsid w:val="005262AC"/>
    <w:rsid w:val="005E39D5"/>
    <w:rsid w:val="00600670"/>
    <w:rsid w:val="0062123A"/>
    <w:rsid w:val="00646E75"/>
    <w:rsid w:val="006771D0"/>
    <w:rsid w:val="00700E3E"/>
    <w:rsid w:val="00715FCB"/>
    <w:rsid w:val="00736DE5"/>
    <w:rsid w:val="00743101"/>
    <w:rsid w:val="00764C9F"/>
    <w:rsid w:val="007775E1"/>
    <w:rsid w:val="00784E30"/>
    <w:rsid w:val="007867A0"/>
    <w:rsid w:val="007927F5"/>
    <w:rsid w:val="00802CA0"/>
    <w:rsid w:val="008400C6"/>
    <w:rsid w:val="0085719A"/>
    <w:rsid w:val="009260CD"/>
    <w:rsid w:val="00940A66"/>
    <w:rsid w:val="00952C25"/>
    <w:rsid w:val="00A2118D"/>
    <w:rsid w:val="00AD0A50"/>
    <w:rsid w:val="00AD76E2"/>
    <w:rsid w:val="00B20152"/>
    <w:rsid w:val="00B359E4"/>
    <w:rsid w:val="00B35A6C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05D93"/>
    <w:rsid w:val="00E25A26"/>
    <w:rsid w:val="00E4381A"/>
    <w:rsid w:val="00E55D74"/>
    <w:rsid w:val="00F60274"/>
    <w:rsid w:val="00F72BAE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0F53B8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0B02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RUTI\AppData\Local\Microsoft\Office\16.0\DTS\en-US%7b13EDBCF5-015F-4B74-8CA7-5D6A85BD2793%7d\%7b22BE4C7A-662A-4FD0-A8ED-01B6012A1FDB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Column1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PHP </c:v>
                </c:pt>
                <c:pt idx="1">
                  <c:v>HTML CSS</c:v>
                </c:pt>
                <c:pt idx="2">
                  <c:v>Core Java</c:v>
                </c:pt>
                <c:pt idx="3">
                  <c:v>SQL</c:v>
                </c:pt>
                <c:pt idx="4">
                  <c:v>Android</c:v>
                </c:pt>
                <c:pt idx="5">
                  <c:v>Javascript</c:v>
                </c:pt>
              </c:strCache>
            </c:strRef>
          </c:cat>
          <c:val>
            <c:numRef>
              <c:f>Sheet1!$B$2:$B$7</c:f>
              <c:numCache>
                <c:formatCode>0%</c:formatCode>
                <c:ptCount val="6"/>
                <c:pt idx="0">
                  <c:v>0.8</c:v>
                </c:pt>
                <c:pt idx="1">
                  <c:v>1</c:v>
                </c:pt>
                <c:pt idx="2">
                  <c:v>0.6</c:v>
                </c:pt>
                <c:pt idx="3">
                  <c:v>0.8</c:v>
                </c:pt>
                <c:pt idx="4">
                  <c:v>0.6</c:v>
                </c:pt>
                <c:pt idx="5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BBE0994FB494C10835C93BB122EA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08213B-2FE9-4A09-A2C7-CE8F6166454D}"/>
      </w:docPartPr>
      <w:docPartBody>
        <w:p w:rsidR="00954810" w:rsidRDefault="00954810">
          <w:pPr>
            <w:pStyle w:val="0BBE0994FB494C10835C93BB122EA072"/>
          </w:pPr>
          <w:r w:rsidRPr="00D5459D">
            <w:t>Profile</w:t>
          </w:r>
        </w:p>
      </w:docPartBody>
    </w:docPart>
    <w:docPart>
      <w:docPartPr>
        <w:name w:val="F328AA33DF22411DB19357EDBA248A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8DBCF-3A35-4540-A873-8DBB6E01E901}"/>
      </w:docPartPr>
      <w:docPartBody>
        <w:p w:rsidR="00954810" w:rsidRDefault="00954810">
          <w:pPr>
            <w:pStyle w:val="F328AA33DF22411DB19357EDBA248A57"/>
          </w:pPr>
          <w:r w:rsidRPr="00CB0055">
            <w:t>Contact</w:t>
          </w:r>
        </w:p>
      </w:docPartBody>
    </w:docPart>
    <w:docPart>
      <w:docPartPr>
        <w:name w:val="6EAA793B37B14D6C85E5164A2544A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E8998-8B5A-4D3D-801C-78C0AB609AC4}"/>
      </w:docPartPr>
      <w:docPartBody>
        <w:p w:rsidR="00954810" w:rsidRDefault="00954810">
          <w:pPr>
            <w:pStyle w:val="6EAA793B37B14D6C85E5164A2544ABB8"/>
          </w:pPr>
          <w:r w:rsidRPr="004D3011">
            <w:t>PHONE:</w:t>
          </w:r>
        </w:p>
      </w:docPartBody>
    </w:docPart>
    <w:docPart>
      <w:docPartPr>
        <w:name w:val="E2E0D1D4F0E74386BD4DDE33D853A0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50436-51C0-4B33-8293-478518F1C478}"/>
      </w:docPartPr>
      <w:docPartBody>
        <w:p w:rsidR="00954810" w:rsidRDefault="00954810">
          <w:pPr>
            <w:pStyle w:val="E2E0D1D4F0E74386BD4DDE33D853A0DD"/>
          </w:pPr>
          <w:r w:rsidRPr="004D3011">
            <w:t>EMAIL:</w:t>
          </w:r>
        </w:p>
      </w:docPartBody>
    </w:docPart>
    <w:docPart>
      <w:docPartPr>
        <w:name w:val="55DDFBCB7A3D4F3CBC2291A5582145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F326A-221A-4530-B9A6-0712D0978F8B}"/>
      </w:docPartPr>
      <w:docPartBody>
        <w:p w:rsidR="00954810" w:rsidRDefault="00954810">
          <w:pPr>
            <w:pStyle w:val="55DDFBCB7A3D4F3CBC2291A5582145D8"/>
          </w:pPr>
          <w:r w:rsidRPr="00CB0055">
            <w:t>Hobbies</w:t>
          </w:r>
        </w:p>
      </w:docPartBody>
    </w:docPart>
    <w:docPart>
      <w:docPartPr>
        <w:name w:val="B15408A2124548DBA174E7360E68B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255EC-1F60-4BEB-B437-11E5A94A11C3}"/>
      </w:docPartPr>
      <w:docPartBody>
        <w:p w:rsidR="00954810" w:rsidRDefault="00954810">
          <w:pPr>
            <w:pStyle w:val="B15408A2124548DBA174E7360E68BBAF"/>
          </w:pPr>
          <w:r w:rsidRPr="00036450">
            <w:t>EDUCATION</w:t>
          </w:r>
        </w:p>
      </w:docPartBody>
    </w:docPart>
    <w:docPart>
      <w:docPartPr>
        <w:name w:val="8FE680AF2D3F409BA02466D28CB644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FE0DD-DB69-44DE-8596-63CDC08775A0}"/>
      </w:docPartPr>
      <w:docPartBody>
        <w:p w:rsidR="00954810" w:rsidRDefault="00954810">
          <w:pPr>
            <w:pStyle w:val="8FE680AF2D3F409BA02466D28CB64427"/>
          </w:pPr>
          <w:r w:rsidRPr="00036450">
            <w:t>[School Name]</w:t>
          </w:r>
        </w:p>
      </w:docPartBody>
    </w:docPart>
    <w:docPart>
      <w:docPartPr>
        <w:name w:val="C1AE5470E8F945B38299824C7725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B4BF9-750B-4A84-BA3E-86E8AA307467}"/>
      </w:docPartPr>
      <w:docPartBody>
        <w:p w:rsidR="00954810" w:rsidRDefault="00954810">
          <w:pPr>
            <w:pStyle w:val="C1AE5470E8F945B38299824C7725A079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810"/>
    <w:rsid w:val="0095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BBE0994FB494C10835C93BB122EA072">
    <w:name w:val="0BBE0994FB494C10835C93BB122EA072"/>
  </w:style>
  <w:style w:type="paragraph" w:customStyle="1" w:styleId="F328AA33DF22411DB19357EDBA248A57">
    <w:name w:val="F328AA33DF22411DB19357EDBA248A57"/>
  </w:style>
  <w:style w:type="paragraph" w:customStyle="1" w:styleId="6EAA793B37B14D6C85E5164A2544ABB8">
    <w:name w:val="6EAA793B37B14D6C85E5164A2544ABB8"/>
  </w:style>
  <w:style w:type="paragraph" w:customStyle="1" w:styleId="E2E0D1D4F0E74386BD4DDE33D853A0DD">
    <w:name w:val="E2E0D1D4F0E74386BD4DDE33D853A0D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55DDFBCB7A3D4F3CBC2291A5582145D8">
    <w:name w:val="55DDFBCB7A3D4F3CBC2291A5582145D8"/>
  </w:style>
  <w:style w:type="paragraph" w:customStyle="1" w:styleId="B15408A2124548DBA174E7360E68BBAF">
    <w:name w:val="B15408A2124548DBA174E7360E68BBAF"/>
  </w:style>
  <w:style w:type="paragraph" w:customStyle="1" w:styleId="8FE680AF2D3F409BA02466D28CB64427">
    <w:name w:val="8FE680AF2D3F409BA02466D28CB6442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C1AE5470E8F945B38299824C7725A079">
    <w:name w:val="C1AE5470E8F945B38299824C7725A0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{22BE4C7A-662A-4FD0-A8ED-01B6012A1FDB}tf00546271_win32</Template>
  <TotalTime>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2023-05-23T16:15:00Z</dcterms:created>
  <dcterms:modified xsi:type="dcterms:W3CDTF">2023-06-23T12:12:00Z</dcterms:modified>
</cp:coreProperties>
</file>